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3C328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第1关：基本测试</w:t>
      </w:r>
    </w:p>
    <w:p w14:paraId="438F963B">
      <w:r>
        <w:drawing>
          <wp:inline distT="0" distB="0" distL="114300" distR="114300">
            <wp:extent cx="2969895" cy="250698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FC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输入明文与密钥：</w:t>
      </w:r>
    </w:p>
    <w:p w14:paraId="1BC66BE1">
      <w:r>
        <w:drawing>
          <wp:inline distT="0" distB="0" distL="114300" distR="114300">
            <wp:extent cx="2719070" cy="2273935"/>
            <wp:effectExtent l="0" t="0" r="1143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99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如果输入格式错误：</w:t>
      </w:r>
    </w:p>
    <w:p w14:paraId="3F214E24">
      <w:r>
        <w:drawing>
          <wp:inline distT="0" distB="0" distL="114300" distR="114300">
            <wp:extent cx="2396490" cy="205486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C5E7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第2关：交叉测试</w:t>
      </w:r>
    </w:p>
    <w:p w14:paraId="7540781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设定明文是10111001，密钥是 1010000010</w:t>
      </w:r>
    </w:p>
    <w:p w14:paraId="642351A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算出密文是10100110</w:t>
      </w:r>
    </w:p>
    <w:p w14:paraId="1C332FC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交给同学进行运算，他们的结果是</w:t>
      </w:r>
    </w:p>
    <w:p w14:paraId="65200D9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第3关：扩展功能</w:t>
      </w:r>
    </w:p>
    <w:p w14:paraId="561E748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使用CBC模式对长密文进行加密</w:t>
      </w:r>
    </w:p>
    <w:p w14:paraId="5D50EE0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新增encrypt_more函数来加密文本</w:t>
      </w:r>
    </w:p>
    <w:p w14:paraId="72759E1E">
      <w:r>
        <w:drawing>
          <wp:inline distT="0" distB="0" distL="114300" distR="114300">
            <wp:extent cx="3383915" cy="3039745"/>
            <wp:effectExtent l="0" t="0" r="698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310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第4关：暴力破解</w:t>
      </w:r>
    </w:p>
    <w:p w14:paraId="19736A65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我使用明文10101110</w:t>
      </w:r>
    </w:p>
    <w:p w14:paraId="10B4A34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密钥1100000000</w:t>
      </w:r>
    </w:p>
    <w:p w14:paraId="159D5DB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生成密文01010100</w:t>
      </w:r>
    </w:p>
    <w:p w14:paraId="26FA096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使用穷举法来破解</w:t>
      </w:r>
    </w:p>
    <w:p w14:paraId="3F43C04B">
      <w:r>
        <w:drawing>
          <wp:inline distT="0" distB="0" distL="114300" distR="114300">
            <wp:extent cx="3190875" cy="695325"/>
            <wp:effectExtent l="0" t="0" r="952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E11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我发现用不同密钥得到了同一密文</w:t>
      </w:r>
    </w:p>
    <w:p w14:paraId="09949E9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第5关：封闭测试</w:t>
      </w:r>
    </w:p>
    <w:p w14:paraId="55AB453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同一明文密文存在不同密钥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iOThjNGU3MzU1MGZiMzI4NzAwYjcyY2I5ZjMzM2YifQ=="/>
  </w:docVars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63F04AB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chenqifan</dc:creator>
  <cp:lastModifiedBy>陈麒帆</cp:lastModifiedBy>
  <dcterms:modified xsi:type="dcterms:W3CDTF">2024-10-18T12:37:52Z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620725554C0F4F9E911FBA445CC3D6B1_12</vt:lpwstr>
  </property>
</Properties>
</file>