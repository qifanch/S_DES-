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9839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用户指南：S-DES加密算法图形用户界面 (GUI)</w:t>
      </w:r>
    </w:p>
    <w:p w14:paraId="4BF9B091">
      <w:pPr>
        <w:rPr>
          <w:rFonts w:hint="default"/>
          <w:lang w:eastAsia="zh-CN"/>
        </w:rPr>
      </w:pPr>
    </w:p>
    <w:p w14:paraId="45EB46DD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本指南旨在帮助您使用基于简化数据加密标准（S-DES）算法的加密图形用户界面。</w:t>
      </w:r>
    </w:p>
    <w:p w14:paraId="6E143F1F">
      <w:pPr>
        <w:rPr>
          <w:rFonts w:hint="default"/>
          <w:lang w:eastAsia="zh-CN"/>
        </w:rPr>
      </w:pPr>
    </w:p>
    <w:p w14:paraId="0AA4B9B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1. 启动应用程序</w:t>
      </w:r>
    </w:p>
    <w:p w14:paraId="1C7A63D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运行Python文件后，窗口将打开，您将看到一个标题为“S-DES加密算法”的窗口。</w:t>
      </w:r>
    </w:p>
    <w:p w14:paraId="379D490C">
      <w:pPr>
        <w:rPr>
          <w:rFonts w:hint="default"/>
          <w:lang w:eastAsia="zh-CN"/>
        </w:rPr>
      </w:pPr>
    </w:p>
    <w:p w14:paraId="71FEEEE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2. 界面介绍</w:t>
      </w:r>
    </w:p>
    <w:p w14:paraId="0F807B1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输入明文：在此输入您想要加密的明文。</w:t>
      </w:r>
    </w:p>
    <w:p w14:paraId="4B87F611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若选择8位二进制模式，输入应为8位二进制数字（如 `10111001`）。</w:t>
      </w:r>
    </w:p>
    <w:p w14:paraId="7A7863C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若选择ASCII字符串模式，输入应为有效的ASCII字符串（如 `Hello`）。</w:t>
      </w:r>
    </w:p>
    <w:p w14:paraId="20F704E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输入密钥：输入用于加密的10位二进制密钥（如 `1010000010`）。</w:t>
      </w:r>
    </w:p>
    <w:p w14:paraId="0D89A0C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选择模式：从下拉框中选择加密模式：</w:t>
      </w:r>
    </w:p>
    <w:p w14:paraId="67E8A2C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- 8bit：要求输入明文为8位二进制数。</w:t>
      </w:r>
    </w:p>
    <w:p w14:paraId="1ED6D29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ASCII字符串：要求输入明文为ASCII编码的字符串。</w:t>
      </w:r>
    </w:p>
    <w:p w14:paraId="1BA93B8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加密按钮：点击按钮开始加密操作。</w:t>
      </w:r>
    </w:p>
    <w:p w14:paraId="45779FE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密文为：在加密后，密文会显示在此处。</w:t>
      </w:r>
    </w:p>
    <w:p w14:paraId="1F62AE0E">
      <w:pPr>
        <w:rPr>
          <w:rFonts w:hint="default"/>
          <w:lang w:eastAsia="zh-CN"/>
        </w:rPr>
      </w:pPr>
    </w:p>
    <w:p w14:paraId="3384A91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3. 操作步骤</w:t>
      </w:r>
    </w:p>
    <w:p w14:paraId="15BA2E9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Step 1: 在“输入明文”框中输入需要加密的明文（根据所选模式）。</w:t>
      </w:r>
    </w:p>
    <w:p w14:paraId="68B7246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Step 2: 在“输入密钥”框中输入10位二进制密钥。</w:t>
      </w:r>
    </w:p>
    <w:p w14:paraId="1A2362C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Step 3: 从下拉框中选择加密模式（8bit或ASCII字符串）。</w:t>
      </w:r>
    </w:p>
    <w:p w14:paraId="365CD87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Step 4: 点击“加密”按钮。</w:t>
      </w:r>
    </w:p>
    <w:p w14:paraId="1B4C153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Step 5: 查看加密后的密文，它将显示在“密文为”框中。</w:t>
      </w:r>
    </w:p>
    <w:p w14:paraId="1A5684C2">
      <w:pPr>
        <w:rPr>
          <w:rFonts w:hint="default"/>
          <w:lang w:eastAsia="zh-CN"/>
        </w:rPr>
      </w:pPr>
    </w:p>
    <w:p w14:paraId="6D17603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4. 错误提示</w:t>
      </w:r>
    </w:p>
    <w:p w14:paraId="56EF961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如果输入不符合要求，系统会显示错误提示：</w:t>
      </w:r>
    </w:p>
    <w:p w14:paraId="4E84F50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明文格式错误（应为8位二进制）：当选择8bit模式时，明文不符合8位二进制的要求。</w:t>
      </w:r>
    </w:p>
    <w:p w14:paraId="2342695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明文格式错误（应为ASCII字符串）：当选择ASCII字符串模式时，明文不符合ASCII编码的要求。</w:t>
      </w:r>
    </w:p>
    <w:p w14:paraId="4B8E3EC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- 密钥格式错误：当输入密钥不是有效的10位二进制数时，系统会提示此错误。</w:t>
      </w:r>
    </w:p>
    <w:p w14:paraId="4BBFDBFB">
      <w:pPr>
        <w:rPr>
          <w:rFonts w:hint="default"/>
          <w:lang w:eastAsia="zh-CN"/>
        </w:rPr>
      </w:pPr>
    </w:p>
    <w:p w14:paraId="15E6F17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5. 关闭应用程序</w:t>
      </w:r>
    </w:p>
    <w:p w14:paraId="7153ADC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当您完成加密操作后，点击窗口右上角的关闭按钮，或在终端中按 `Ctrl+C` 结束应用程序。</w:t>
      </w:r>
    </w:p>
    <w:p w14:paraId="7E10AB42">
      <w:pPr>
        <w:rPr>
          <w:rFonts w:hint="default"/>
          <w:lang w:eastAsia="zh-CN"/>
        </w:rPr>
      </w:pPr>
    </w:p>
    <w:p w14:paraId="40D7640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6. 注意事项</w:t>
      </w:r>
      <w:bookmarkStart w:id="0" w:name="_GoBack"/>
      <w:bookmarkEnd w:id="0"/>
    </w:p>
    <w:p w14:paraId="3BD0B74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确保您的密钥为10位的二进制数。</w:t>
      </w:r>
    </w:p>
    <w:p w14:paraId="773D4C6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根据加密模式的不同，请提供符合模式要求的明文输入。</w:t>
      </w:r>
    </w:p>
    <w:p w14:paraId="252B592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 在加密完成后，密文将自动显示在结果框中。</w:t>
      </w:r>
    </w:p>
    <w:p w14:paraId="47DA0328">
      <w:pPr>
        <w:rPr>
          <w:rFonts w:hint="default"/>
          <w:lang w:eastAsia="zh-CN"/>
        </w:rPr>
      </w:pPr>
    </w:p>
    <w:p w14:paraId="69C8A2AA"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通过此指南，您应能轻松完成S-DES加密的操作。如有任何问题，请确认输入是否符合要求或检查模式选择是否正确。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OThjNGU3MzU1MGZiMzI4NzAwYjcyY2I5ZjMzM2Y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E1222BA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chenqifan</dc:creator>
  <cp:lastModifiedBy>陈麒帆</cp:lastModifiedBy>
  <dcterms:modified xsi:type="dcterms:W3CDTF">2024-10-19T04:42:13Z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B5FB8C07C5B54C2DA6481F2FF9E11136_12</vt:lpwstr>
  </property>
</Properties>
</file>